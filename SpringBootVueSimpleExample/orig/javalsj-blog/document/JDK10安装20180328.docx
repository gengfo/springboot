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4F4F4F"/>
          <w:spacing w:val="0"/>
          <w:sz w:val="31"/>
          <w:szCs w:val="31"/>
        </w:rPr>
      </w:pPr>
      <w:r>
        <w:rPr>
          <w:rFonts w:hint="eastAsia" w:ascii="Verdana" w:hAnsi="Verdana" w:cs="Verdana"/>
          <w:b/>
          <w:i w:val="0"/>
          <w:caps w:val="0"/>
          <w:color w:val="4F4F4F"/>
          <w:spacing w:val="0"/>
          <w:sz w:val="31"/>
          <w:szCs w:val="31"/>
          <w:shd w:val="clear" w:fill="FEFEF2"/>
          <w:lang w:val="en-US" w:eastAsia="zh-CN"/>
        </w:rPr>
        <w:t>1.</w:t>
      </w:r>
      <w:r>
        <w:rPr>
          <w:rFonts w:hint="default" w:ascii="Verdana" w:hAnsi="Verdana" w:cs="Verdana"/>
          <w:b/>
          <w:i w:val="0"/>
          <w:caps w:val="0"/>
          <w:color w:val="4F4F4F"/>
          <w:spacing w:val="0"/>
          <w:sz w:val="31"/>
          <w:szCs w:val="31"/>
          <w:shd w:val="clear" w:fill="FEFEF2"/>
        </w:rPr>
        <w:t>下载jdk</w:t>
      </w:r>
      <w:r>
        <w:rPr>
          <w:rFonts w:hint="eastAsia" w:ascii="Verdana" w:hAnsi="Verdana" w:cs="Verdana"/>
          <w:b/>
          <w:i w:val="0"/>
          <w:caps w:val="0"/>
          <w:color w:val="4F4F4F"/>
          <w:spacing w:val="0"/>
          <w:sz w:val="31"/>
          <w:szCs w:val="31"/>
          <w:shd w:val="clear" w:fill="FEFEF2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官网地址：</w:t>
      </w:r>
    </w:p>
    <w:p>
      <w:r>
        <w:rPr>
          <w:rFonts w:hint="eastAsia"/>
        </w:rPr>
        <w:t>http://www.oracle.com/technetwork/java/javase/downloads/jdk10-downloads-4416644.html</w:t>
      </w:r>
    </w:p>
    <w:p>
      <w:r>
        <w:drawing>
          <wp:inline distT="0" distB="0" distL="114300" distR="114300">
            <wp:extent cx="5266055" cy="28524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i w:val="0"/>
          <w:caps w:val="0"/>
          <w:color w:val="4F4F4F"/>
          <w:spacing w:val="0"/>
          <w:kern w:val="0"/>
          <w:sz w:val="31"/>
          <w:szCs w:val="31"/>
          <w:shd w:val="clear" w:fill="FEFEF2"/>
          <w:lang w:val="en-US" w:eastAsia="zh-CN" w:bidi="ar"/>
        </w:rPr>
        <w:t>2.</w:t>
      </w:r>
      <w:r>
        <w:rPr>
          <w:rFonts w:hint="default" w:ascii="Verdana" w:hAnsi="Verdana" w:eastAsia="宋体" w:cs="Verdana"/>
          <w:b/>
          <w:i w:val="0"/>
          <w:caps w:val="0"/>
          <w:color w:val="4F4F4F"/>
          <w:spacing w:val="0"/>
          <w:kern w:val="0"/>
          <w:sz w:val="31"/>
          <w:szCs w:val="31"/>
          <w:shd w:val="clear" w:fill="FEFEF2"/>
          <w:lang w:val="en-US" w:eastAsia="zh-CN" w:bidi="ar"/>
        </w:rPr>
        <w:t>安装jdk</w:t>
      </w:r>
      <w:r>
        <w:rPr>
          <w:rFonts w:hint="eastAsia" w:ascii="Verdana" w:hAnsi="Verdana" w:eastAsia="宋体" w:cs="Verdana"/>
          <w:b/>
          <w:i w:val="0"/>
          <w:caps w:val="0"/>
          <w:color w:val="4F4F4F"/>
          <w:spacing w:val="0"/>
          <w:kern w:val="0"/>
          <w:sz w:val="31"/>
          <w:szCs w:val="31"/>
          <w:shd w:val="clear" w:fill="FEFEF2"/>
          <w:lang w:val="en-US" w:eastAsia="zh-CN" w:bidi="ar"/>
        </w:rPr>
        <w:t>10</w:t>
      </w:r>
      <w:r>
        <w:rPr>
          <w:rStyle w:val="4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将下载的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jdk-10_linux-x64_bin.tar.gz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文件拷贝到/usr/local/src目录</w:t>
      </w:r>
    </w:p>
    <w:p>
      <w:r>
        <w:drawing>
          <wp:inline distT="0" distB="0" distL="114300" distR="114300">
            <wp:extent cx="5266690" cy="2915920"/>
            <wp:effectExtent l="0" t="0" r="1016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解压文件到/usr/local/bin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先进入解压目录下cd /usr/local/bin，然后使用命令 tar -zxvf /usr/local/src/jdk-10_linux-x64_bin.tar.gz 执行解压。</w:t>
      </w:r>
    </w:p>
    <w:p>
      <w:r>
        <w:drawing>
          <wp:inline distT="0" distB="0" distL="114300" distR="114300">
            <wp:extent cx="5274310" cy="433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855595"/>
            <wp:effectExtent l="0" t="0" r="1079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配置JAVA_HOME环境变量</w:t>
      </w:r>
    </w:p>
    <w:p>
      <w:r>
        <w:rPr>
          <w:rFonts w:hint="eastAsia"/>
          <w:lang w:val="en-US" w:eastAsia="zh-CN"/>
        </w:rPr>
        <w:t>使用命令：</w:t>
      </w:r>
      <w:r>
        <w:t>vim /etc/profile</w:t>
      </w:r>
      <w:r>
        <w:rPr>
          <w:rFonts w:hint="eastAsia"/>
          <w:lang w:val="en-US" w:eastAsia="zh-CN"/>
        </w:rPr>
        <w:t xml:space="preserve"> 编辑配置文件，</w:t>
      </w:r>
      <w:r>
        <w:t>在vim中插入数据按键盘上的i或者insert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</w:t>
      </w:r>
      <w:r>
        <w:t>添加如下JAVA_HOME内容：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4F4F4F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F4F4F"/>
          <w:spacing w:val="0"/>
          <w:sz w:val="19"/>
          <w:szCs w:val="19"/>
          <w:shd w:val="clear" w:fill="FEFEF2"/>
        </w:rPr>
        <w:t>export JAVA_HOME=/usr/local/bin/jdk-10</w:t>
      </w:r>
      <w:r>
        <w:rPr>
          <w:rFonts w:hint="default" w:ascii="Verdana" w:hAnsi="Verdana" w:eastAsia="宋体" w:cs="Verdana"/>
          <w:b w:val="0"/>
          <w:i w:val="0"/>
          <w:caps w:val="0"/>
          <w:color w:val="4F4F4F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F4F4F"/>
          <w:spacing w:val="0"/>
          <w:sz w:val="19"/>
          <w:szCs w:val="19"/>
          <w:shd w:val="clear" w:fill="FEFEF2"/>
        </w:rPr>
        <w:t>export CLASSPATH=$JAVA_HOME/lib/</w:t>
      </w:r>
      <w:r>
        <w:rPr>
          <w:rFonts w:hint="default" w:ascii="Verdana" w:hAnsi="Verdana" w:eastAsia="宋体" w:cs="Verdana"/>
          <w:b w:val="0"/>
          <w:i w:val="0"/>
          <w:caps w:val="0"/>
          <w:color w:val="4F4F4F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F4F4F"/>
          <w:spacing w:val="0"/>
          <w:sz w:val="19"/>
          <w:szCs w:val="19"/>
          <w:shd w:val="clear" w:fill="FEFEF2"/>
        </w:rPr>
        <w:t>export PATH=$PATH:$JAVA_HOME/bin</w:t>
      </w:r>
      <w:r>
        <w:rPr>
          <w:rFonts w:hint="default" w:ascii="Verdana" w:hAnsi="Verdana" w:eastAsia="宋体" w:cs="Verdana"/>
          <w:b w:val="0"/>
          <w:i w:val="0"/>
          <w:caps w:val="0"/>
          <w:color w:val="4F4F4F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F4F4F"/>
          <w:spacing w:val="0"/>
          <w:sz w:val="19"/>
          <w:szCs w:val="19"/>
          <w:shd w:val="clear" w:fill="FEFEF2"/>
        </w:rPr>
        <w:t>export PATH JAVA_HOME CLASSPATH</w:t>
      </w:r>
    </w:p>
    <w:p>
      <w:r>
        <w:drawing>
          <wp:inline distT="0" distB="0" distL="114300" distR="114300">
            <wp:extent cx="5266055" cy="2874645"/>
            <wp:effectExtent l="0" t="0" r="1079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按esc退出insert模式，再按：输入wq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保存并且退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出文件编辑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r>
        <w:drawing>
          <wp:inline distT="0" distB="0" distL="114300" distR="114300">
            <wp:extent cx="5266055" cy="2874645"/>
            <wp:effectExtent l="0" t="0" r="1079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4F4F4F"/>
          <w:spacing w:val="0"/>
          <w:sz w:val="31"/>
          <w:szCs w:val="31"/>
        </w:rPr>
      </w:pPr>
      <w:r>
        <w:rPr>
          <w:rFonts w:hint="eastAsia" w:ascii="Verdana" w:hAnsi="Verdana" w:cs="Verdana"/>
          <w:b/>
          <w:i w:val="0"/>
          <w:caps w:val="0"/>
          <w:color w:val="4F4F4F"/>
          <w:spacing w:val="0"/>
          <w:sz w:val="31"/>
          <w:szCs w:val="31"/>
          <w:shd w:val="clear" w:fill="FEFEF2"/>
          <w:lang w:val="en-US" w:eastAsia="zh-CN"/>
        </w:rPr>
        <w:t>3.重启服务器或者</w:t>
      </w:r>
      <w:r>
        <w:rPr>
          <w:rFonts w:hint="default" w:ascii="Verdana" w:hAnsi="Verdana" w:cs="Verdana"/>
          <w:b/>
          <w:i w:val="0"/>
          <w:caps w:val="0"/>
          <w:color w:val="4F4F4F"/>
          <w:spacing w:val="0"/>
          <w:sz w:val="31"/>
          <w:szCs w:val="31"/>
          <w:shd w:val="clear" w:fill="FEFEF2"/>
        </w:rPr>
        <w:t>执</w:t>
      </w:r>
      <w:r>
        <w:rPr>
          <w:rFonts w:hint="default" w:ascii="Verdana" w:hAnsi="Verdana" w:cs="Verdana"/>
          <w:b/>
          <w:i w:val="0"/>
          <w:caps w:val="0"/>
          <w:color w:val="4F4F4F"/>
          <w:spacing w:val="0"/>
          <w:sz w:val="31"/>
          <w:szCs w:val="31"/>
          <w:shd w:val="clear" w:fill="FEFEF2"/>
          <w:lang w:val="en-US" w:eastAsia="zh-CN"/>
        </w:rPr>
        <w:t>行</w:t>
      </w:r>
      <w:r>
        <w:rPr>
          <w:rFonts w:hint="eastAsia" w:ascii="Verdana" w:hAnsi="Verdana" w:cs="Verdana"/>
          <w:b/>
          <w:i w:val="0"/>
          <w:caps w:val="0"/>
          <w:color w:val="4F4F4F"/>
          <w:spacing w:val="0"/>
          <w:sz w:val="31"/>
          <w:szCs w:val="31"/>
          <w:shd w:val="clear" w:fill="FEFEF2"/>
          <w:lang w:val="en-US" w:eastAsia="zh-CN"/>
        </w:rPr>
        <w:t>配置立即生效</w:t>
      </w:r>
      <w:r>
        <w:rPr>
          <w:rFonts w:hint="default" w:ascii="Verdana" w:hAnsi="Verdana" w:cs="Verdana"/>
          <w:b/>
          <w:i w:val="0"/>
          <w:caps w:val="0"/>
          <w:color w:val="4F4F4F"/>
          <w:spacing w:val="0"/>
          <w:sz w:val="31"/>
          <w:szCs w:val="31"/>
          <w:shd w:val="clear" w:fill="FEFEF2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刷新配置文件生效命令（我用的这个方法）：</w:t>
      </w:r>
      <w:r>
        <w:rPr>
          <w:rFonts w:hint="default"/>
        </w:rPr>
        <w:t>source /etc/profile</w:t>
      </w:r>
      <w:r>
        <w:rPr>
          <w:rFonts w:hint="eastAsia"/>
          <w:lang w:val="en-US" w:eastAsia="zh-CN"/>
        </w:rPr>
        <w:t xml:space="preserve"> </w:t>
      </w:r>
    </w:p>
    <w:p>
      <w:pPr>
        <w:rPr>
          <w:i/>
          <w:iCs/>
        </w:rPr>
      </w:pPr>
      <w:bookmarkStart w:id="0" w:name="_GoBack"/>
      <w:r>
        <w:rPr>
          <w:rFonts w:hint="eastAsia"/>
          <w:i/>
          <w:iCs/>
          <w:lang w:val="en-US" w:eastAsia="zh-CN"/>
        </w:rPr>
        <w:t>或者执行重启服务器命令：</w:t>
      </w:r>
      <w:r>
        <w:rPr>
          <w:i/>
          <w:iCs/>
        </w:rPr>
        <w:t>sudo shutdown -r now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4F4F4F"/>
          <w:spacing w:val="0"/>
          <w:sz w:val="31"/>
          <w:szCs w:val="31"/>
        </w:rPr>
      </w:pPr>
      <w:r>
        <w:rPr>
          <w:rFonts w:hint="eastAsia" w:ascii="Verdana" w:hAnsi="Verdana" w:cs="Verdana"/>
          <w:b/>
          <w:i w:val="0"/>
          <w:caps w:val="0"/>
          <w:color w:val="4F4F4F"/>
          <w:spacing w:val="0"/>
          <w:sz w:val="31"/>
          <w:szCs w:val="31"/>
          <w:shd w:val="clear" w:fill="FEFEF2"/>
          <w:lang w:val="en-US" w:eastAsia="zh-CN"/>
        </w:rPr>
        <w:t>4.</w:t>
      </w:r>
      <w:r>
        <w:rPr>
          <w:rFonts w:hint="default" w:ascii="Verdana" w:hAnsi="Verdana" w:cs="Verdana"/>
          <w:b/>
          <w:i w:val="0"/>
          <w:caps w:val="0"/>
          <w:color w:val="4F4F4F"/>
          <w:spacing w:val="0"/>
          <w:sz w:val="31"/>
          <w:szCs w:val="31"/>
          <w:shd w:val="clear" w:fill="FEFEF2"/>
        </w:rPr>
        <w:t>查看安装情况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 w:eastAsiaTheme="minorEastAsia"/>
          <w:lang w:val="en-US" w:eastAsia="zh-CN"/>
        </w:rPr>
        <w:t>java -version</w:t>
      </w:r>
    </w:p>
    <w:p>
      <w:r>
        <w:drawing>
          <wp:inline distT="0" distB="0" distL="114300" distR="114300">
            <wp:extent cx="5266055" cy="2874645"/>
            <wp:effectExtent l="0" t="0" r="1079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出现版本号即表示安装成功。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21C83"/>
    <w:multiLevelType w:val="singleLevel"/>
    <w:tmpl w:val="45021C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0AD1D0C"/>
    <w:multiLevelType w:val="singleLevel"/>
    <w:tmpl w:val="60AD1D0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41696"/>
    <w:rsid w:val="00230738"/>
    <w:rsid w:val="003C68BF"/>
    <w:rsid w:val="007A6F83"/>
    <w:rsid w:val="01DB6C0C"/>
    <w:rsid w:val="021C7651"/>
    <w:rsid w:val="052B0FDB"/>
    <w:rsid w:val="05641696"/>
    <w:rsid w:val="06AE144F"/>
    <w:rsid w:val="07A57E3C"/>
    <w:rsid w:val="087B6D1F"/>
    <w:rsid w:val="0AC033C4"/>
    <w:rsid w:val="0D8156BF"/>
    <w:rsid w:val="0D941D6C"/>
    <w:rsid w:val="0E245817"/>
    <w:rsid w:val="0F735888"/>
    <w:rsid w:val="0F742712"/>
    <w:rsid w:val="110A42D2"/>
    <w:rsid w:val="11893992"/>
    <w:rsid w:val="122007C3"/>
    <w:rsid w:val="135D4B76"/>
    <w:rsid w:val="13825DCD"/>
    <w:rsid w:val="15127CCC"/>
    <w:rsid w:val="15F50CCB"/>
    <w:rsid w:val="15FD0D91"/>
    <w:rsid w:val="166A251D"/>
    <w:rsid w:val="18450786"/>
    <w:rsid w:val="18C56067"/>
    <w:rsid w:val="19BD27EC"/>
    <w:rsid w:val="19DB70CC"/>
    <w:rsid w:val="1BAD1724"/>
    <w:rsid w:val="1C836E9C"/>
    <w:rsid w:val="1D0033E7"/>
    <w:rsid w:val="1DD85F13"/>
    <w:rsid w:val="1E106F24"/>
    <w:rsid w:val="1F3C71C7"/>
    <w:rsid w:val="1F6439D2"/>
    <w:rsid w:val="21104F36"/>
    <w:rsid w:val="21252FED"/>
    <w:rsid w:val="215408E0"/>
    <w:rsid w:val="218F7327"/>
    <w:rsid w:val="21F73BA4"/>
    <w:rsid w:val="22024D27"/>
    <w:rsid w:val="24710BDE"/>
    <w:rsid w:val="257658D5"/>
    <w:rsid w:val="26165A75"/>
    <w:rsid w:val="28781A67"/>
    <w:rsid w:val="29AF5588"/>
    <w:rsid w:val="29F946FD"/>
    <w:rsid w:val="2A5F0C54"/>
    <w:rsid w:val="2AD516A3"/>
    <w:rsid w:val="2AF835D0"/>
    <w:rsid w:val="2E5C24B6"/>
    <w:rsid w:val="2E6D7E99"/>
    <w:rsid w:val="2F421A3B"/>
    <w:rsid w:val="303B27BC"/>
    <w:rsid w:val="30F36A2A"/>
    <w:rsid w:val="31090AD0"/>
    <w:rsid w:val="31194CEE"/>
    <w:rsid w:val="316C1802"/>
    <w:rsid w:val="323A4407"/>
    <w:rsid w:val="33D24B1A"/>
    <w:rsid w:val="33D30DE8"/>
    <w:rsid w:val="3425742F"/>
    <w:rsid w:val="3466679B"/>
    <w:rsid w:val="3484681F"/>
    <w:rsid w:val="34BE650B"/>
    <w:rsid w:val="3554377A"/>
    <w:rsid w:val="35E621D5"/>
    <w:rsid w:val="36B05CFD"/>
    <w:rsid w:val="39B41606"/>
    <w:rsid w:val="3AC819A9"/>
    <w:rsid w:val="3D1322ED"/>
    <w:rsid w:val="3E26639A"/>
    <w:rsid w:val="3E8E70A7"/>
    <w:rsid w:val="3F5E736D"/>
    <w:rsid w:val="40236757"/>
    <w:rsid w:val="40777794"/>
    <w:rsid w:val="40BF0D38"/>
    <w:rsid w:val="40EA62FD"/>
    <w:rsid w:val="4430798D"/>
    <w:rsid w:val="44AD12F0"/>
    <w:rsid w:val="458B227C"/>
    <w:rsid w:val="46187E63"/>
    <w:rsid w:val="46E04410"/>
    <w:rsid w:val="47A80A85"/>
    <w:rsid w:val="47B12552"/>
    <w:rsid w:val="493D3002"/>
    <w:rsid w:val="49A061DB"/>
    <w:rsid w:val="4AE84881"/>
    <w:rsid w:val="4AE86484"/>
    <w:rsid w:val="4B9F3E7C"/>
    <w:rsid w:val="4CC80C43"/>
    <w:rsid w:val="4D265D79"/>
    <w:rsid w:val="4D4B335F"/>
    <w:rsid w:val="4D791930"/>
    <w:rsid w:val="4D7D291B"/>
    <w:rsid w:val="4E45234F"/>
    <w:rsid w:val="50977238"/>
    <w:rsid w:val="51C912D3"/>
    <w:rsid w:val="524C71C7"/>
    <w:rsid w:val="52F50546"/>
    <w:rsid w:val="53637547"/>
    <w:rsid w:val="53BF0AF1"/>
    <w:rsid w:val="53E2215B"/>
    <w:rsid w:val="549968BA"/>
    <w:rsid w:val="553316B5"/>
    <w:rsid w:val="55A95CE2"/>
    <w:rsid w:val="56AE27C4"/>
    <w:rsid w:val="580831D0"/>
    <w:rsid w:val="581A64E9"/>
    <w:rsid w:val="58330B5C"/>
    <w:rsid w:val="596C63A2"/>
    <w:rsid w:val="599E29E2"/>
    <w:rsid w:val="59F5584E"/>
    <w:rsid w:val="5A173683"/>
    <w:rsid w:val="5AC1577A"/>
    <w:rsid w:val="5CE43669"/>
    <w:rsid w:val="5D0834A1"/>
    <w:rsid w:val="5D660F1A"/>
    <w:rsid w:val="5DE66B3A"/>
    <w:rsid w:val="5E29460D"/>
    <w:rsid w:val="5F817D26"/>
    <w:rsid w:val="5FE24033"/>
    <w:rsid w:val="6140583A"/>
    <w:rsid w:val="6150078F"/>
    <w:rsid w:val="62C460CC"/>
    <w:rsid w:val="62F93820"/>
    <w:rsid w:val="631113E3"/>
    <w:rsid w:val="648E2DB0"/>
    <w:rsid w:val="671469C6"/>
    <w:rsid w:val="6783273E"/>
    <w:rsid w:val="6867559E"/>
    <w:rsid w:val="686F2958"/>
    <w:rsid w:val="68B334D8"/>
    <w:rsid w:val="69716600"/>
    <w:rsid w:val="6B423706"/>
    <w:rsid w:val="6B805F1A"/>
    <w:rsid w:val="6BA119D9"/>
    <w:rsid w:val="6BD4003D"/>
    <w:rsid w:val="6C0A6228"/>
    <w:rsid w:val="6D2566A3"/>
    <w:rsid w:val="6D535020"/>
    <w:rsid w:val="6DF13AF5"/>
    <w:rsid w:val="6FC131A4"/>
    <w:rsid w:val="70611B1C"/>
    <w:rsid w:val="7143332D"/>
    <w:rsid w:val="71E91476"/>
    <w:rsid w:val="71F44916"/>
    <w:rsid w:val="71FA7CF2"/>
    <w:rsid w:val="722827C6"/>
    <w:rsid w:val="72537B7B"/>
    <w:rsid w:val="73731682"/>
    <w:rsid w:val="74747940"/>
    <w:rsid w:val="74EB01FD"/>
    <w:rsid w:val="75FE34EB"/>
    <w:rsid w:val="76A714FD"/>
    <w:rsid w:val="76FD007C"/>
    <w:rsid w:val="770046EE"/>
    <w:rsid w:val="777238C9"/>
    <w:rsid w:val="7889518D"/>
    <w:rsid w:val="78D02C9A"/>
    <w:rsid w:val="79487FBF"/>
    <w:rsid w:val="7A0B19C6"/>
    <w:rsid w:val="7A3513D8"/>
    <w:rsid w:val="7AA47584"/>
    <w:rsid w:val="7B715C97"/>
    <w:rsid w:val="7C742858"/>
    <w:rsid w:val="7CFA545B"/>
    <w:rsid w:val="7DA2521D"/>
    <w:rsid w:val="7DB156C2"/>
    <w:rsid w:val="7FB9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JIHONG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2018-03-28T13:43:00Z</dcterms:created>
  <dc:creator>WANGJIHONG</dc:creator>
  <cp:lastModifiedBy>顶飞小日本</cp:lastModifiedBy>
  <dcterms:modified xsi:type="dcterms:W3CDTF">2018-03-29T03:11:46Z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